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648" w:type="dxa"/>
        <w:tblBorders>
          <w:bottom w:val="single" w:sz="4" w:space="0" w:color="auto"/>
        </w:tblBorders>
        <w:tblLook w:val="01E0" w:firstRow="1" w:lastRow="1" w:firstColumn="1" w:lastColumn="1" w:noHBand="0" w:noVBand="0"/>
      </w:tblPr>
      <w:tblGrid>
        <w:gridCol w:w="9180"/>
      </w:tblGrid>
      <w:tr w:rsidR="003C1DCE" w:rsidRPr="003C72BD" w14:paraId="076A2299" w14:textId="77777777" w:rsidTr="00A83628">
        <w:trPr>
          <w:trHeight w:val="345"/>
        </w:trPr>
        <w:tc>
          <w:tcPr>
            <w:tcW w:w="9180" w:type="dxa"/>
            <w:tcBorders>
              <w:bottom w:val="single" w:sz="4" w:space="0" w:color="auto"/>
            </w:tcBorders>
            <w:shd w:val="clear" w:color="auto" w:fill="auto"/>
          </w:tcPr>
          <w:p w14:paraId="3D3077A1" w14:textId="5FB1B0DB" w:rsidR="003C1DCE" w:rsidRPr="00A83628" w:rsidRDefault="00DF657D" w:rsidP="00BC0501">
            <w:pPr>
              <w:rPr>
                <w:sz w:val="12"/>
                <w:szCs w:val="12"/>
              </w:rPr>
            </w:pPr>
            <w:r>
              <w:rPr>
                <w:noProof/>
                <w:lang w:eastAsia="en-AU"/>
              </w:rPr>
              <w:drawing>
                <wp:anchor distT="0" distB="0" distL="114300" distR="114300" simplePos="0" relativeHeight="251658240" behindDoc="1" locked="0" layoutInCell="1" allowOverlap="1" wp14:anchorId="5C241BE5" wp14:editId="704F0664">
                  <wp:simplePos x="0" y="0"/>
                  <wp:positionH relativeFrom="column">
                    <wp:posOffset>-386080</wp:posOffset>
                  </wp:positionH>
                  <wp:positionV relativeFrom="paragraph">
                    <wp:posOffset>-675640</wp:posOffset>
                  </wp:positionV>
                  <wp:extent cx="1257300" cy="447675"/>
                  <wp:effectExtent l="0" t="0" r="0" b="0"/>
                  <wp:wrapNone/>
                  <wp:docPr id="5" name="Picture 3" descr="Description: Description: 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RMIT logo 35mm 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475">
              <w:fldChar w:fldCharType="begin"/>
            </w:r>
            <w:r w:rsidR="00440475">
              <w:instrText xml:space="preserve"> DOCPROPERTY  Company  \* MERGEFORMAT </w:instrText>
            </w:r>
            <w:r w:rsidR="00440475">
              <w:fldChar w:fldCharType="separate"/>
            </w:r>
            <w:r w:rsidR="007E3A57">
              <w:t>Regression Analysis MATH1312</w:t>
            </w:r>
            <w:r w:rsidR="00440475">
              <w:fldChar w:fldCharType="end"/>
            </w:r>
          </w:p>
        </w:tc>
      </w:tr>
      <w:tr w:rsidR="003C1DCE" w:rsidRPr="003C72BD" w14:paraId="559A8FD6" w14:textId="77777777" w:rsidTr="00A83628">
        <w:trPr>
          <w:trHeight w:val="1155"/>
        </w:trPr>
        <w:tc>
          <w:tcPr>
            <w:tcW w:w="9180" w:type="dxa"/>
            <w:tcBorders>
              <w:top w:val="single" w:sz="4" w:space="0" w:color="auto"/>
              <w:bottom w:val="nil"/>
            </w:tcBorders>
            <w:shd w:val="clear" w:color="auto" w:fill="auto"/>
          </w:tcPr>
          <w:p w14:paraId="0DBE0986" w14:textId="77777777" w:rsidR="003C1DCE" w:rsidRPr="00A83628" w:rsidRDefault="003C1DCE" w:rsidP="00BC0501">
            <w:pPr>
              <w:rPr>
                <w:szCs w:val="22"/>
              </w:rPr>
            </w:pPr>
          </w:p>
          <w:p w14:paraId="4E800729" w14:textId="77777777" w:rsidR="003C1DCE" w:rsidRPr="00A83628" w:rsidRDefault="003C1DCE" w:rsidP="00BC0501">
            <w:pPr>
              <w:rPr>
                <w:b/>
                <w:color w:val="FF0000"/>
                <w:sz w:val="48"/>
                <w:szCs w:val="48"/>
              </w:rPr>
            </w:pPr>
            <w:r w:rsidRPr="00A83628">
              <w:rPr>
                <w:b/>
                <w:color w:val="FF0000"/>
                <w:sz w:val="48"/>
                <w:szCs w:val="48"/>
              </w:rPr>
              <w:fldChar w:fldCharType="begin"/>
            </w:r>
            <w:r w:rsidRPr="00A83628">
              <w:rPr>
                <w:b/>
                <w:color w:val="FF0000"/>
                <w:sz w:val="48"/>
                <w:szCs w:val="48"/>
              </w:rPr>
              <w:instrText xml:space="preserve"> DOCPROPERTY  Title  \* MERGEFORMAT </w:instrText>
            </w:r>
            <w:r w:rsidRPr="00A83628">
              <w:rPr>
                <w:b/>
                <w:color w:val="FF0000"/>
                <w:sz w:val="48"/>
                <w:szCs w:val="48"/>
              </w:rPr>
              <w:fldChar w:fldCharType="separate"/>
            </w:r>
            <w:r w:rsidR="009F48AF">
              <w:rPr>
                <w:b/>
                <w:color w:val="FF0000"/>
                <w:sz w:val="48"/>
                <w:szCs w:val="48"/>
              </w:rPr>
              <w:t>Title of Report</w:t>
            </w:r>
            <w:r w:rsidRPr="00A83628">
              <w:rPr>
                <w:b/>
                <w:color w:val="FF0000"/>
                <w:sz w:val="48"/>
                <w:szCs w:val="48"/>
              </w:rPr>
              <w:fldChar w:fldCharType="end"/>
            </w:r>
          </w:p>
          <w:p w14:paraId="209F938D" w14:textId="62C38A91" w:rsidR="003C1DCE" w:rsidRPr="00A83628" w:rsidRDefault="007E3A57" w:rsidP="00BC0501">
            <w:pPr>
              <w:rPr>
                <w:b/>
                <w:color w:val="FF0000"/>
                <w:sz w:val="32"/>
                <w:szCs w:val="32"/>
              </w:rPr>
            </w:pPr>
            <w:r>
              <w:rPr>
                <w:b/>
                <w:color w:val="FF0000"/>
                <w:sz w:val="32"/>
                <w:szCs w:val="32"/>
              </w:rPr>
              <w:t>Project Proposal</w:t>
            </w:r>
          </w:p>
          <w:p w14:paraId="24EC5207" w14:textId="77777777" w:rsidR="003C1DCE" w:rsidRDefault="003C1DCE" w:rsidP="00BC0501"/>
          <w:p w14:paraId="22E6D6D6" w14:textId="77777777" w:rsidR="003C1DCE" w:rsidRDefault="003C1DCE" w:rsidP="00BC0501"/>
          <w:p w14:paraId="17B6B512" w14:textId="6EB8B2EF" w:rsidR="007E3A57" w:rsidRDefault="007E3A57" w:rsidP="00BC0501">
            <w:r>
              <w:t xml:space="preserve"> By</w:t>
            </w:r>
          </w:p>
          <w:p w14:paraId="3EB56FB6" w14:textId="518B80BE" w:rsidR="007E3A57" w:rsidRDefault="007E3A57" w:rsidP="00BC0501"/>
          <w:p w14:paraId="6FD6DAE1" w14:textId="7641F964" w:rsidR="007E3A57" w:rsidRDefault="007E3A57" w:rsidP="00BC0501">
            <w:r>
              <w:t>Rinku Bajaj (S3672522)</w:t>
            </w:r>
            <w:r>
              <w:br/>
              <w:t xml:space="preserve">Arion </w:t>
            </w:r>
            <w:proofErr w:type="spellStart"/>
            <w:r w:rsidR="000308B5">
              <w:t>Barzoucas</w:t>
            </w:r>
            <w:proofErr w:type="spellEnd"/>
            <w:r w:rsidR="000308B5">
              <w:t>-</w:t>
            </w:r>
            <w:r>
              <w:t>Evans</w:t>
            </w:r>
            <w:r w:rsidR="000308B5">
              <w:t xml:space="preserve"> (S3650046)</w:t>
            </w:r>
          </w:p>
          <w:p w14:paraId="7F05205B" w14:textId="01BB05CA" w:rsidR="007E3A57" w:rsidRDefault="007E3A57" w:rsidP="00BC0501">
            <w:r>
              <w:t>Deepika Joshi</w:t>
            </w:r>
          </w:p>
          <w:p w14:paraId="2050C4CC" w14:textId="77777777" w:rsidR="003C1DCE" w:rsidRPr="00A00653" w:rsidRDefault="003C1DCE" w:rsidP="00BC0501"/>
        </w:tc>
      </w:tr>
    </w:tbl>
    <w:p w14:paraId="258CFAC2" w14:textId="77777777" w:rsidR="003C1DCE" w:rsidRDefault="003C1DCE" w:rsidP="00405B27"/>
    <w:p w14:paraId="2C7C9B2D" w14:textId="77777777" w:rsidR="00405B27" w:rsidRDefault="00405B27" w:rsidP="00405B27"/>
    <w:p w14:paraId="4359D7C0" w14:textId="77777777" w:rsidR="00510EE4" w:rsidRDefault="00510EE4" w:rsidP="00405B27">
      <w:pPr>
        <w:sectPr w:rsidR="00510EE4" w:rsidSect="003A19F2">
          <w:headerReference w:type="default" r:id="rId8"/>
          <w:footerReference w:type="default" r:id="rId9"/>
          <w:pgSz w:w="11906" w:h="16838" w:code="9"/>
          <w:pgMar w:top="6469" w:right="1134" w:bottom="851" w:left="1134" w:header="709" w:footer="425" w:gutter="0"/>
          <w:cols w:space="708"/>
          <w:titlePg/>
          <w:docGrid w:linePitch="360"/>
        </w:sectPr>
      </w:pPr>
    </w:p>
    <w:p w14:paraId="37CEB7FA" w14:textId="6E1FD336" w:rsidR="00177D00" w:rsidRDefault="00E57C1F" w:rsidP="00177D00">
      <w:pPr>
        <w:pStyle w:val="Heading1"/>
      </w:pPr>
      <w:r>
        <w:lastRenderedPageBreak/>
        <w:t>Introduction</w:t>
      </w:r>
    </w:p>
    <w:p w14:paraId="55F6B96C" w14:textId="77777777" w:rsidR="008944DF" w:rsidRPr="008944DF" w:rsidRDefault="008944DF" w:rsidP="008944DF"/>
    <w:p w14:paraId="6F7F2EA2" w14:textId="02291BFA" w:rsidR="002914BA" w:rsidRDefault="002914BA" w:rsidP="00280C51">
      <w:pPr>
        <w:spacing w:line="480" w:lineRule="auto"/>
        <w:ind w:left="432"/>
        <w:jc w:val="both"/>
      </w:pPr>
      <w:r>
        <w:t>The main</w:t>
      </w:r>
      <w:r w:rsidR="00981476">
        <w:t xml:space="preserve"> aim of this project is to i</w:t>
      </w:r>
      <w:r>
        <w:t>dentify the most influential factors affecting life expectancy in developed and developing countries from 2000-2015.</w:t>
      </w:r>
      <w:r w:rsidR="00C25B63">
        <w:t xml:space="preserve"> The project considers factors traditionally studied for life expectancy predictions such as demographic variables, mortality rate and income composition as well as the effects of new factors such as immunization and human development index.</w:t>
      </w:r>
    </w:p>
    <w:p w14:paraId="7E230967" w14:textId="1592915A" w:rsidR="00243A19" w:rsidRPr="00140B6D" w:rsidRDefault="00243A19" w:rsidP="00280C51">
      <w:pPr>
        <w:spacing w:line="480" w:lineRule="auto"/>
        <w:ind w:left="432"/>
        <w:jc w:val="both"/>
      </w:pPr>
      <w:r>
        <w:t xml:space="preserve">The data is sourced from Kaggle Repository and is a combination of life-expectancy and health data from Global Health Observatory (GHO) published by World Health Organisation (WHO) and economic data published by United Nations. It consists of data spanning over 15 years from 2000-2015 </w:t>
      </w:r>
      <w:r w:rsidR="008104CC">
        <w:t>for 193 countries and can be broadly divided into Economic Factors, Social Factors, Immunization Factors and Mortality Factors</w:t>
      </w:r>
      <w:r w:rsidR="009C08BA">
        <w:t>.</w:t>
      </w:r>
      <w:r w:rsidR="00DF4C06">
        <w:t xml:space="preserve"> The dataset has 2938 observations for 20 predictor variables describing the life expectancy of each nation for that year.</w:t>
      </w:r>
    </w:p>
    <w:p w14:paraId="47404C16" w14:textId="77777777" w:rsidR="00776730" w:rsidRDefault="00776730" w:rsidP="00776730"/>
    <w:p w14:paraId="7BC2F1A9" w14:textId="2577D2BA" w:rsidR="003173B6" w:rsidRDefault="003173B6" w:rsidP="003173B6">
      <w:pPr>
        <w:pStyle w:val="Heading1"/>
      </w:pPr>
      <w:r>
        <w:t>Proposed Data Analysis</w:t>
      </w:r>
    </w:p>
    <w:p w14:paraId="00DBE272" w14:textId="0E8ADDB9" w:rsidR="00186C2F" w:rsidRDefault="00186C2F" w:rsidP="00186C2F"/>
    <w:p w14:paraId="7B38DFFC" w14:textId="77777777" w:rsidR="00FC19B4" w:rsidRDefault="008465DD" w:rsidP="00CE352D">
      <w:pPr>
        <w:spacing w:line="480" w:lineRule="auto"/>
        <w:ind w:left="432"/>
        <w:jc w:val="both"/>
      </w:pPr>
      <w:r>
        <w:t>The project aims to accurately predict the life – expectancy of nations over the years considering a holistic range of factors. Initially the research on life expectancy</w:t>
      </w:r>
      <w:r w:rsidR="00D41A45">
        <w:t xml:space="preserve"> </w:t>
      </w:r>
      <w:r w:rsidR="006216E7">
        <w:t>only involved mortality rates and demographic variables; however, it was observed that in the last 15 years the human mortality rates have declined greatly in developed nations due to development in the health care sector. Hence, we aim to study the effects of factors such as immunization and human development index on life expectancy</w:t>
      </w:r>
      <w:r w:rsidR="005E57E1">
        <w:t>.</w:t>
      </w:r>
    </w:p>
    <w:p w14:paraId="42ABF6C6" w14:textId="2030B76C" w:rsidR="00FC19B4" w:rsidRDefault="00FC19B4" w:rsidP="00CE352D">
      <w:pPr>
        <w:spacing w:line="480" w:lineRule="auto"/>
        <w:ind w:left="432"/>
        <w:jc w:val="both"/>
      </w:pPr>
      <w:r>
        <w:t xml:space="preserve">Additionally, the following key questions will be studied – </w:t>
      </w:r>
    </w:p>
    <w:p w14:paraId="35CF3B60" w14:textId="5B26686C" w:rsidR="00A147C5" w:rsidRDefault="00A147C5" w:rsidP="00CE352D">
      <w:pPr>
        <w:pStyle w:val="ListParagraph"/>
        <w:numPr>
          <w:ilvl w:val="0"/>
          <w:numId w:val="12"/>
        </w:numPr>
        <w:spacing w:line="480" w:lineRule="auto"/>
        <w:jc w:val="both"/>
      </w:pPr>
      <w:r>
        <w:t xml:space="preserve">Did the traditionally chosen predictors really affect </w:t>
      </w:r>
      <w:r w:rsidR="00B75809">
        <w:t>Life Expectancy</w:t>
      </w:r>
      <w:r>
        <w:t>?</w:t>
      </w:r>
    </w:p>
    <w:p w14:paraId="0068BF6E" w14:textId="3BB75776" w:rsidR="00186C2F" w:rsidRDefault="00851B2C" w:rsidP="00CE352D">
      <w:pPr>
        <w:pStyle w:val="ListParagraph"/>
        <w:numPr>
          <w:ilvl w:val="0"/>
          <w:numId w:val="12"/>
        </w:numPr>
        <w:spacing w:line="480" w:lineRule="auto"/>
        <w:jc w:val="both"/>
      </w:pPr>
      <w:r>
        <w:t xml:space="preserve">Which predictor </w:t>
      </w:r>
      <w:r w:rsidR="009B5B6C">
        <w:t xml:space="preserve">variables are actually responsible for </w:t>
      </w:r>
      <w:r w:rsidR="00B75809">
        <w:t>Life Expectancy</w:t>
      </w:r>
      <w:r w:rsidR="000E30A3">
        <w:t>?</w:t>
      </w:r>
    </w:p>
    <w:p w14:paraId="4CA7C41D" w14:textId="674EC77A" w:rsidR="009B5B6C" w:rsidRDefault="009669F8" w:rsidP="00CE352D">
      <w:pPr>
        <w:pStyle w:val="ListParagraph"/>
        <w:numPr>
          <w:ilvl w:val="0"/>
          <w:numId w:val="12"/>
        </w:numPr>
        <w:spacing w:line="480" w:lineRule="auto"/>
        <w:jc w:val="both"/>
      </w:pPr>
      <w:r>
        <w:t xml:space="preserve">What is the impact of increasing healthcare expenditure on a country with lower </w:t>
      </w:r>
      <w:r w:rsidR="00B75809">
        <w:t>Life Expectancy</w:t>
      </w:r>
      <w:r>
        <w:t>?</w:t>
      </w:r>
    </w:p>
    <w:p w14:paraId="4AA2B6B0" w14:textId="0D3F126D" w:rsidR="00B75809" w:rsidRDefault="00B75809" w:rsidP="00CE352D">
      <w:pPr>
        <w:pStyle w:val="ListParagraph"/>
        <w:numPr>
          <w:ilvl w:val="0"/>
          <w:numId w:val="12"/>
        </w:numPr>
        <w:spacing w:line="480" w:lineRule="auto"/>
        <w:jc w:val="both"/>
      </w:pPr>
      <w:r>
        <w:t>How does Alcohol Consumption affect Life Expectancy?</w:t>
      </w:r>
    </w:p>
    <w:p w14:paraId="47B299E4" w14:textId="0D142583" w:rsidR="00B75809" w:rsidRPr="00186C2F" w:rsidRDefault="00B75809" w:rsidP="00CE352D">
      <w:pPr>
        <w:pStyle w:val="ListParagraph"/>
        <w:numPr>
          <w:ilvl w:val="0"/>
          <w:numId w:val="12"/>
        </w:numPr>
        <w:spacing w:line="480" w:lineRule="auto"/>
        <w:jc w:val="both"/>
      </w:pPr>
      <w:r>
        <w:t>What is the impact of Immunization Coverage on Life Expectancy?</w:t>
      </w:r>
    </w:p>
    <w:p w14:paraId="08B3B5C5" w14:textId="1467C69B" w:rsidR="00776730" w:rsidRDefault="00E57C1F" w:rsidP="00177D00">
      <w:pPr>
        <w:pStyle w:val="Heading1"/>
      </w:pPr>
      <w:r>
        <w:t>Proposed Methodology</w:t>
      </w:r>
    </w:p>
    <w:p w14:paraId="6C3AE692" w14:textId="2AAC6D12" w:rsidR="00306CEA" w:rsidRDefault="00306CEA" w:rsidP="00306CEA">
      <w:pPr>
        <w:ind w:left="432"/>
      </w:pPr>
    </w:p>
    <w:p w14:paraId="33E11319" w14:textId="241A4F56" w:rsidR="00306CEA" w:rsidRDefault="00306CEA" w:rsidP="0045713B">
      <w:pPr>
        <w:spacing w:line="480" w:lineRule="auto"/>
        <w:ind w:left="432"/>
        <w:jc w:val="both"/>
      </w:pPr>
      <w:r>
        <w:t>T</w:t>
      </w:r>
      <w:r w:rsidR="000E09CE">
        <w:t>he proposed methodology is to build multiple linear regression models for</w:t>
      </w:r>
      <w:r w:rsidR="004C6669">
        <w:t xml:space="preserve"> accurately predicting the Life Expectancy of over 193 nations from 2000-2015. Preliminary analysis will be conducted to make sure the models follow the regression assumptions such as homoskedasticity, multivariate normality and multicollinearity. The regression hypothes</w:t>
      </w:r>
      <w:r w:rsidR="000308B5">
        <w:t>e</w:t>
      </w:r>
      <w:r w:rsidR="004C6669">
        <w:t xml:space="preserve">s will be tested for different regression models such as backward elimination, forward selection and stepwise regression to identify the most influential predictors. These results will then be used to answer </w:t>
      </w:r>
      <w:r w:rsidR="000308B5">
        <w:t xml:space="preserve">the </w:t>
      </w:r>
      <w:bookmarkStart w:id="0" w:name="_GoBack"/>
      <w:bookmarkEnd w:id="0"/>
      <w:r w:rsidR="004C6669">
        <w:t>key research questions identified in this research proposal.</w:t>
      </w:r>
    </w:p>
    <w:p w14:paraId="5915F740" w14:textId="1A2F5913" w:rsidR="004C6669" w:rsidRPr="00306CEA" w:rsidRDefault="004C6669" w:rsidP="0045713B">
      <w:pPr>
        <w:spacing w:line="480" w:lineRule="auto"/>
        <w:ind w:left="432"/>
        <w:jc w:val="both"/>
      </w:pPr>
      <w:r>
        <w:t>Lastly, analyses will be conducted to study the relationships between the different predictor variables and their effect on Life Expectancy of the nation.</w:t>
      </w:r>
    </w:p>
    <w:p w14:paraId="71510EDF" w14:textId="77777777" w:rsidR="00776730" w:rsidRDefault="00776730" w:rsidP="00776730"/>
    <w:sectPr w:rsidR="00776730" w:rsidSect="000A002B">
      <w:headerReference w:type="default" r:id="rId10"/>
      <w:footerReference w:type="default" r:id="rId11"/>
      <w:pgSz w:w="11906" w:h="16838" w:code="9"/>
      <w:pgMar w:top="1077" w:right="1134" w:bottom="851" w:left="1134" w:header="709"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4C79C" w14:textId="77777777" w:rsidR="00440475" w:rsidRDefault="00440475">
      <w:r>
        <w:separator/>
      </w:r>
    </w:p>
  </w:endnote>
  <w:endnote w:type="continuationSeparator" w:id="0">
    <w:p w14:paraId="1819A0E4" w14:textId="77777777" w:rsidR="00440475" w:rsidRDefault="0044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1882" w14:textId="77777777" w:rsidR="00254B6B" w:rsidRPr="005527D1" w:rsidRDefault="00DF657D" w:rsidP="00A849BC">
    <w:pPr>
      <w:pStyle w:val="Footer"/>
      <w:pBdr>
        <w:top w:val="single" w:sz="4" w:space="1" w:color="auto"/>
      </w:pBdr>
      <w:rPr>
        <w:szCs w:val="12"/>
      </w:rPr>
    </w:pPr>
    <w:r>
      <w:rPr>
        <w:noProof/>
        <w:lang w:eastAsia="en-AU"/>
      </w:rPr>
      <w:drawing>
        <wp:anchor distT="0" distB="0" distL="114300" distR="114300" simplePos="0" relativeHeight="251657216" behindDoc="0" locked="0" layoutInCell="1" allowOverlap="1" wp14:anchorId="12131C09" wp14:editId="02273FB8">
          <wp:simplePos x="0" y="0"/>
          <wp:positionH relativeFrom="column">
            <wp:posOffset>-228600</wp:posOffset>
          </wp:positionH>
          <wp:positionV relativeFrom="paragraph">
            <wp:posOffset>78740</wp:posOffset>
          </wp:positionV>
          <wp:extent cx="721360" cy="254000"/>
          <wp:effectExtent l="0" t="0" r="0" b="0"/>
          <wp:wrapNone/>
          <wp:docPr id="16" name="Picture 7" descr="Description: Description: RMIT_POS_1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MIT_POS_1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254B6B" w:rsidRPr="005527D1" w14:paraId="79A86555" w14:textId="77777777" w:rsidTr="00D13EA9">
      <w:tc>
        <w:tcPr>
          <w:tcW w:w="1666" w:type="pct"/>
        </w:tcPr>
        <w:p w14:paraId="7D7BE19B" w14:textId="77777777" w:rsidR="00254B6B" w:rsidRDefault="00254B6B" w:rsidP="00D13EA9">
          <w:pPr>
            <w:pStyle w:val="Footer"/>
          </w:pPr>
        </w:p>
        <w:p w14:paraId="148AE1DC" w14:textId="77777777" w:rsidR="00254B6B" w:rsidRPr="005527D1" w:rsidRDefault="00254B6B" w:rsidP="00D13EA9">
          <w:pPr>
            <w:pStyle w:val="Footer"/>
          </w:pPr>
        </w:p>
        <w:p w14:paraId="2F0773CA" w14:textId="77777777" w:rsidR="00254B6B" w:rsidRPr="005527D1" w:rsidRDefault="00254B6B" w:rsidP="00D13EA9">
          <w:pPr>
            <w:pStyle w:val="Footer"/>
          </w:pPr>
        </w:p>
        <w:p w14:paraId="4BF1CF12" w14:textId="77777777" w:rsidR="00254B6B" w:rsidRPr="005527D1" w:rsidRDefault="00254B6B" w:rsidP="00D13EA9">
          <w:pPr>
            <w:pStyle w:val="Footer"/>
          </w:pPr>
        </w:p>
        <w:p w14:paraId="16A1B258" w14:textId="77777777" w:rsidR="00254B6B" w:rsidRPr="005527D1" w:rsidRDefault="00440475" w:rsidP="00D13EA9">
          <w:pPr>
            <w:pStyle w:val="Footer"/>
            <w:rPr>
              <w:szCs w:val="12"/>
            </w:rPr>
          </w:pPr>
          <w:r>
            <w:fldChar w:fldCharType="begin"/>
          </w:r>
          <w:r>
            <w:instrText xml:space="preserve"> DOCPROPERTY  Company  \* MERGEFORMAT </w:instrText>
          </w:r>
          <w:r>
            <w:fldChar w:fldCharType="separate"/>
          </w:r>
          <w:r w:rsidR="009F48AF">
            <w:t>School/Department/Area</w:t>
          </w:r>
          <w:r>
            <w:fldChar w:fldCharType="end"/>
          </w:r>
        </w:p>
      </w:tc>
      <w:tc>
        <w:tcPr>
          <w:tcW w:w="1667" w:type="pct"/>
        </w:tcPr>
        <w:p w14:paraId="54439469" w14:textId="77777777" w:rsidR="00254B6B" w:rsidRDefault="00254B6B" w:rsidP="00D13EA9">
          <w:pPr>
            <w:pStyle w:val="Footer"/>
            <w:jc w:val="center"/>
            <w:rPr>
              <w:szCs w:val="12"/>
            </w:rPr>
          </w:pPr>
        </w:p>
        <w:p w14:paraId="3FA1740F" w14:textId="77777777" w:rsidR="00254B6B" w:rsidRPr="005527D1" w:rsidRDefault="00254B6B" w:rsidP="00D13EA9">
          <w:pPr>
            <w:pStyle w:val="Footer"/>
            <w:jc w:val="center"/>
            <w:rPr>
              <w:szCs w:val="12"/>
            </w:rPr>
          </w:pPr>
          <w:r>
            <w:rPr>
              <w:szCs w:val="12"/>
            </w:rPr>
            <w:fldChar w:fldCharType="begin"/>
          </w:r>
          <w:r>
            <w:rPr>
              <w:szCs w:val="12"/>
            </w:rPr>
            <w:instrText xml:space="preserve"> DOCPROPERTY  Classification  \* MERGEFORMAT </w:instrText>
          </w:r>
          <w:r>
            <w:rPr>
              <w:szCs w:val="12"/>
            </w:rPr>
            <w:fldChar w:fldCharType="separate"/>
          </w:r>
          <w:r w:rsidR="009F48AF">
            <w:rPr>
              <w:szCs w:val="12"/>
            </w:rPr>
            <w:t>Unclassified</w:t>
          </w:r>
          <w:r>
            <w:rPr>
              <w:szCs w:val="12"/>
            </w:rPr>
            <w:fldChar w:fldCharType="end"/>
          </w:r>
        </w:p>
        <w:p w14:paraId="2FEE3D37" w14:textId="77777777" w:rsidR="00254B6B" w:rsidRPr="005527D1" w:rsidRDefault="00254B6B" w:rsidP="00D13EA9">
          <w:pPr>
            <w:pStyle w:val="Footer"/>
            <w:jc w:val="center"/>
            <w:rPr>
              <w:szCs w:val="12"/>
            </w:rPr>
          </w:pPr>
          <w:r w:rsidRPr="005527D1">
            <w:rPr>
              <w:szCs w:val="12"/>
            </w:rPr>
            <w:t xml:space="preserve">Status: </w:t>
          </w:r>
          <w:r w:rsidRPr="005527D1">
            <w:rPr>
              <w:szCs w:val="12"/>
            </w:rPr>
            <w:fldChar w:fldCharType="begin"/>
          </w:r>
          <w:r w:rsidRPr="005527D1">
            <w:rPr>
              <w:szCs w:val="12"/>
            </w:rPr>
            <w:instrText xml:space="preserve"> DOCPROPERTY  Status  \* MERGEFORMAT </w:instrText>
          </w:r>
          <w:r w:rsidRPr="005527D1">
            <w:rPr>
              <w:szCs w:val="12"/>
            </w:rPr>
            <w:fldChar w:fldCharType="separate"/>
          </w:r>
          <w:r w:rsidR="009F48AF" w:rsidRPr="009F48AF">
            <w:rPr>
              <w:bCs/>
              <w:szCs w:val="12"/>
            </w:rPr>
            <w:t>DRAFT</w:t>
          </w:r>
          <w:r w:rsidRPr="005527D1">
            <w:rPr>
              <w:szCs w:val="12"/>
            </w:rPr>
            <w:fldChar w:fldCharType="end"/>
          </w:r>
        </w:p>
        <w:p w14:paraId="61AF31AF" w14:textId="77777777" w:rsidR="00254B6B" w:rsidRPr="005527D1" w:rsidRDefault="00254B6B" w:rsidP="00D13EA9">
          <w:pPr>
            <w:pStyle w:val="Footer"/>
            <w:jc w:val="center"/>
            <w:rPr>
              <w:szCs w:val="12"/>
            </w:rPr>
          </w:pPr>
          <w:r w:rsidRPr="005527D1">
            <w:rPr>
              <w:szCs w:val="12"/>
            </w:rPr>
            <w:t xml:space="preserve">Version: </w:t>
          </w:r>
          <w:r w:rsidRPr="005527D1">
            <w:rPr>
              <w:szCs w:val="12"/>
            </w:rPr>
            <w:fldChar w:fldCharType="begin"/>
          </w:r>
          <w:r w:rsidRPr="005527D1">
            <w:rPr>
              <w:szCs w:val="12"/>
            </w:rPr>
            <w:instrText xml:space="preserve"> DOCPROPERTY  "Document number"  \* MERGEFORMAT </w:instrText>
          </w:r>
          <w:r w:rsidRPr="005527D1">
            <w:rPr>
              <w:szCs w:val="12"/>
            </w:rPr>
            <w:fldChar w:fldCharType="separate"/>
          </w:r>
          <w:r w:rsidR="009F48AF" w:rsidRPr="009F48AF">
            <w:rPr>
              <w:bCs/>
              <w:szCs w:val="12"/>
            </w:rPr>
            <w:t>0.1</w:t>
          </w:r>
          <w:r w:rsidRPr="005527D1">
            <w:rPr>
              <w:szCs w:val="12"/>
            </w:rPr>
            <w:fldChar w:fldCharType="end"/>
          </w:r>
        </w:p>
        <w:p w14:paraId="1911E416" w14:textId="77777777" w:rsidR="00254B6B" w:rsidRPr="005527D1" w:rsidRDefault="00254B6B" w:rsidP="00D13EA9">
          <w:pPr>
            <w:pStyle w:val="Footer"/>
            <w:jc w:val="center"/>
            <w:rPr>
              <w:szCs w:val="12"/>
            </w:rPr>
          </w:pPr>
          <w:proofErr w:type="spellStart"/>
          <w:r w:rsidRPr="005527D1">
            <w:t>DocRef</w:t>
          </w:r>
          <w:proofErr w:type="spellEnd"/>
          <w:r w:rsidRPr="005527D1">
            <w:t xml:space="preserve">: </w:t>
          </w:r>
          <w:r w:rsidR="00440475">
            <w:fldChar w:fldCharType="begin"/>
          </w:r>
          <w:r w:rsidR="00440475">
            <w:instrText xml:space="preserve"> DOCPROPERTY  Reference  \* MERGEFORMAT </w:instrText>
          </w:r>
          <w:r w:rsidR="00440475">
            <w:fldChar w:fldCharType="separate"/>
          </w:r>
          <w:r w:rsidR="009F48AF" w:rsidRPr="009F48AF">
            <w:rPr>
              <w:bCs/>
            </w:rPr>
            <w:t>TRIM</w:t>
          </w:r>
          <w:r w:rsidR="00440475">
            <w:rPr>
              <w:bCs/>
            </w:rPr>
            <w:fldChar w:fldCharType="end"/>
          </w:r>
        </w:p>
      </w:tc>
      <w:tc>
        <w:tcPr>
          <w:tcW w:w="1667" w:type="pct"/>
        </w:tcPr>
        <w:p w14:paraId="5E67EDD7" w14:textId="77777777" w:rsidR="00254B6B" w:rsidRDefault="00254B6B" w:rsidP="00D13EA9">
          <w:pPr>
            <w:pStyle w:val="Footer"/>
            <w:jc w:val="right"/>
            <w:rPr>
              <w:szCs w:val="12"/>
            </w:rPr>
          </w:pPr>
        </w:p>
        <w:p w14:paraId="541C46BE" w14:textId="77777777" w:rsidR="00254B6B" w:rsidRPr="005527D1" w:rsidRDefault="00254B6B" w:rsidP="00D13EA9">
          <w:pPr>
            <w:pStyle w:val="Footer"/>
            <w:jc w:val="right"/>
            <w:rPr>
              <w:szCs w:val="12"/>
            </w:rPr>
          </w:pPr>
          <w:r w:rsidRPr="005527D1">
            <w:rPr>
              <w:szCs w:val="12"/>
            </w:rPr>
            <w:t xml:space="preserve">Document: </w:t>
          </w:r>
          <w:r w:rsidRPr="005527D1">
            <w:rPr>
              <w:szCs w:val="12"/>
            </w:rPr>
            <w:fldChar w:fldCharType="begin"/>
          </w:r>
          <w:r w:rsidRPr="005527D1">
            <w:rPr>
              <w:szCs w:val="12"/>
            </w:rPr>
            <w:instrText xml:space="preserve"> FILENAME   \* MERGEFORMAT </w:instrText>
          </w:r>
          <w:r w:rsidRPr="005527D1">
            <w:rPr>
              <w:szCs w:val="12"/>
            </w:rPr>
            <w:fldChar w:fldCharType="separate"/>
          </w:r>
          <w:r w:rsidR="009F48AF">
            <w:rPr>
              <w:noProof/>
              <w:szCs w:val="12"/>
            </w:rPr>
            <w:t>Document2</w:t>
          </w:r>
          <w:r w:rsidRPr="005527D1">
            <w:rPr>
              <w:szCs w:val="12"/>
            </w:rPr>
            <w:fldChar w:fldCharType="end"/>
          </w:r>
        </w:p>
        <w:p w14:paraId="5BD2C79B" w14:textId="77777777" w:rsidR="00254B6B" w:rsidRPr="005527D1" w:rsidRDefault="00254B6B" w:rsidP="00D13EA9">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sidR="009F48AF">
            <w:rPr>
              <w:noProof/>
              <w:szCs w:val="12"/>
            </w:rPr>
            <w:t>Rinku</w:t>
          </w:r>
          <w:r w:rsidRPr="005527D1">
            <w:rPr>
              <w:szCs w:val="12"/>
            </w:rPr>
            <w:fldChar w:fldCharType="end"/>
          </w:r>
        </w:p>
        <w:p w14:paraId="40406451" w14:textId="1C7A94EC" w:rsidR="00254B6B" w:rsidRPr="005527D1" w:rsidRDefault="00254B6B" w:rsidP="00D13EA9">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0308B5">
            <w:rPr>
              <w:noProof/>
              <w:szCs w:val="12"/>
            </w:rPr>
            <w:t>29/04/2019</w:t>
          </w:r>
          <w:r w:rsidRPr="005527D1">
            <w:rPr>
              <w:szCs w:val="12"/>
            </w:rPr>
            <w:fldChar w:fldCharType="end"/>
          </w:r>
        </w:p>
        <w:p w14:paraId="01555D8F" w14:textId="77777777" w:rsidR="00254B6B" w:rsidRPr="005527D1" w:rsidRDefault="00254B6B" w:rsidP="00D13EA9">
          <w:pPr>
            <w:pStyle w:val="Footer"/>
            <w:jc w:val="right"/>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rsidR="00440475">
            <w:fldChar w:fldCharType="begin"/>
          </w:r>
          <w:r w:rsidR="00440475">
            <w:instrText xml:space="preserve"> NUMPAGES </w:instrText>
          </w:r>
          <w:r w:rsidR="00440475">
            <w:fldChar w:fldCharType="separate"/>
          </w:r>
          <w:r w:rsidR="00A83628">
            <w:rPr>
              <w:noProof/>
            </w:rPr>
            <w:t>2</w:t>
          </w:r>
          <w:r w:rsidR="00440475">
            <w:rPr>
              <w:noProof/>
            </w:rPr>
            <w:fldChar w:fldCharType="end"/>
          </w:r>
        </w:p>
        <w:p w14:paraId="42F2DA2A" w14:textId="77777777" w:rsidR="00254B6B" w:rsidRPr="005527D1" w:rsidRDefault="00254B6B" w:rsidP="00D13EA9">
          <w:pPr>
            <w:pStyle w:val="Footer"/>
            <w:jc w:val="right"/>
            <w:rPr>
              <w:szCs w:val="12"/>
            </w:rPr>
          </w:pPr>
        </w:p>
      </w:tc>
    </w:tr>
  </w:tbl>
  <w:p w14:paraId="4C445EA5" w14:textId="77777777" w:rsidR="00254B6B" w:rsidRPr="00A849BC" w:rsidRDefault="00254B6B" w:rsidP="00A84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4A20" w14:textId="77777777" w:rsidR="00254B6B" w:rsidRPr="005527D1" w:rsidRDefault="00DF657D" w:rsidP="00A849BC">
    <w:pPr>
      <w:pStyle w:val="Footer"/>
      <w:pBdr>
        <w:top w:val="single" w:sz="4" w:space="1" w:color="auto"/>
      </w:pBdr>
      <w:rPr>
        <w:szCs w:val="12"/>
      </w:rPr>
    </w:pPr>
    <w:r>
      <w:rPr>
        <w:noProof/>
        <w:lang w:eastAsia="en-AU"/>
      </w:rPr>
      <w:drawing>
        <wp:anchor distT="0" distB="0" distL="114300" distR="114300" simplePos="0" relativeHeight="251659264" behindDoc="1" locked="0" layoutInCell="1" allowOverlap="1" wp14:anchorId="36C41D08" wp14:editId="1C9A95AD">
          <wp:simplePos x="0" y="0"/>
          <wp:positionH relativeFrom="column">
            <wp:posOffset>52705</wp:posOffset>
          </wp:positionH>
          <wp:positionV relativeFrom="paragraph">
            <wp:posOffset>101600</wp:posOffset>
          </wp:positionV>
          <wp:extent cx="723900" cy="257175"/>
          <wp:effectExtent l="0" t="0" r="0" b="0"/>
          <wp:wrapNone/>
          <wp:docPr id="15" name="Picture 12" descr="Description: Description: RMIT logo 20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RMIT logo 20mm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254B6B" w:rsidRPr="005527D1" w14:paraId="3508FF5B" w14:textId="77777777" w:rsidTr="00AA3235">
      <w:tc>
        <w:tcPr>
          <w:tcW w:w="1666" w:type="pct"/>
        </w:tcPr>
        <w:p w14:paraId="22917A34" w14:textId="77777777" w:rsidR="00254B6B" w:rsidRDefault="00254B6B" w:rsidP="00D13EA9">
          <w:pPr>
            <w:pStyle w:val="Footer"/>
          </w:pPr>
        </w:p>
        <w:p w14:paraId="4209E8CB" w14:textId="77777777" w:rsidR="00254B6B" w:rsidRPr="005527D1" w:rsidRDefault="00254B6B" w:rsidP="00D13EA9">
          <w:pPr>
            <w:pStyle w:val="Footer"/>
          </w:pPr>
        </w:p>
        <w:p w14:paraId="11348DAA" w14:textId="77777777" w:rsidR="00254B6B" w:rsidRPr="005527D1" w:rsidRDefault="00254B6B" w:rsidP="00D13EA9">
          <w:pPr>
            <w:pStyle w:val="Footer"/>
          </w:pPr>
        </w:p>
        <w:p w14:paraId="282B6509" w14:textId="77777777" w:rsidR="00254B6B" w:rsidRPr="005527D1" w:rsidRDefault="00254B6B" w:rsidP="00D13EA9">
          <w:pPr>
            <w:pStyle w:val="Footer"/>
          </w:pPr>
        </w:p>
        <w:p w14:paraId="23CFDF8A" w14:textId="221C60FB" w:rsidR="00254B6B" w:rsidRPr="00177D00" w:rsidRDefault="00440475" w:rsidP="00D13EA9">
          <w:pPr>
            <w:pStyle w:val="Footer"/>
          </w:pPr>
          <w:r>
            <w:fldChar w:fldCharType="begin"/>
          </w:r>
          <w:r>
            <w:instrText xml:space="preserve"> DOCPROPERTY  Company  \* MERGEFORMAT </w:instrText>
          </w:r>
          <w:r>
            <w:fldChar w:fldCharType="separate"/>
          </w:r>
          <w:r w:rsidR="00177D00">
            <w:t>MATH1312</w:t>
          </w:r>
          <w:r>
            <w:fldChar w:fldCharType="end"/>
          </w:r>
        </w:p>
      </w:tc>
      <w:tc>
        <w:tcPr>
          <w:tcW w:w="1667" w:type="pct"/>
        </w:tcPr>
        <w:p w14:paraId="78BF7FBB" w14:textId="77777777" w:rsidR="00254B6B" w:rsidRDefault="00254B6B" w:rsidP="00D13EA9">
          <w:pPr>
            <w:pStyle w:val="Footer"/>
            <w:jc w:val="center"/>
            <w:rPr>
              <w:szCs w:val="12"/>
            </w:rPr>
          </w:pPr>
        </w:p>
        <w:p w14:paraId="7D5773C6" w14:textId="2108CB29" w:rsidR="00254B6B" w:rsidRPr="005527D1" w:rsidRDefault="00254B6B" w:rsidP="00D13EA9">
          <w:pPr>
            <w:pStyle w:val="Footer"/>
            <w:jc w:val="center"/>
            <w:rPr>
              <w:szCs w:val="12"/>
            </w:rPr>
          </w:pPr>
        </w:p>
        <w:p w14:paraId="1700C1C9" w14:textId="23BDBBAA" w:rsidR="00254B6B" w:rsidRPr="005527D1" w:rsidRDefault="00254B6B" w:rsidP="00D13EA9">
          <w:pPr>
            <w:pStyle w:val="Footer"/>
            <w:jc w:val="center"/>
            <w:rPr>
              <w:szCs w:val="12"/>
            </w:rPr>
          </w:pPr>
        </w:p>
      </w:tc>
      <w:tc>
        <w:tcPr>
          <w:tcW w:w="1667" w:type="pct"/>
        </w:tcPr>
        <w:p w14:paraId="1317054D" w14:textId="77777777" w:rsidR="00254B6B" w:rsidRDefault="00254B6B" w:rsidP="00D13EA9">
          <w:pPr>
            <w:pStyle w:val="Footer"/>
            <w:jc w:val="right"/>
            <w:rPr>
              <w:szCs w:val="12"/>
            </w:rPr>
          </w:pPr>
        </w:p>
        <w:p w14:paraId="109EBEC3" w14:textId="77777777" w:rsidR="00254B6B" w:rsidRPr="00AA3235" w:rsidRDefault="00254B6B" w:rsidP="00AA3235">
          <w:pPr>
            <w:pStyle w:val="Footer"/>
            <w:jc w:val="right"/>
          </w:pPr>
          <w:r w:rsidRPr="005527D1">
            <w:t xml:space="preserve">Page </w:t>
          </w:r>
          <w:r w:rsidRPr="005527D1">
            <w:fldChar w:fldCharType="begin"/>
          </w:r>
          <w:r w:rsidRPr="005527D1">
            <w:instrText xml:space="preserve"> PAGE </w:instrText>
          </w:r>
          <w:r w:rsidRPr="005527D1">
            <w:fldChar w:fldCharType="separate"/>
          </w:r>
          <w:r w:rsidR="00E90DAE">
            <w:rPr>
              <w:noProof/>
            </w:rPr>
            <w:t>2</w:t>
          </w:r>
          <w:r w:rsidRPr="005527D1">
            <w:fldChar w:fldCharType="end"/>
          </w:r>
          <w:r w:rsidRPr="005527D1">
            <w:t xml:space="preserve"> of </w:t>
          </w:r>
          <w:r w:rsidR="00440475">
            <w:fldChar w:fldCharType="begin"/>
          </w:r>
          <w:r w:rsidR="00440475">
            <w:instrText xml:space="preserve"> NUMPAGES </w:instrText>
          </w:r>
          <w:r w:rsidR="00440475">
            <w:fldChar w:fldCharType="separate"/>
          </w:r>
          <w:r w:rsidR="00E90DAE">
            <w:rPr>
              <w:noProof/>
            </w:rPr>
            <w:t>3</w:t>
          </w:r>
          <w:r w:rsidR="00440475">
            <w:rPr>
              <w:noProof/>
            </w:rPr>
            <w:fldChar w:fldCharType="end"/>
          </w:r>
        </w:p>
      </w:tc>
    </w:tr>
  </w:tbl>
  <w:p w14:paraId="35390899" w14:textId="77777777" w:rsidR="00254B6B" w:rsidRPr="00A849BC" w:rsidRDefault="00254B6B" w:rsidP="003C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03B9D" w14:textId="77777777" w:rsidR="00440475" w:rsidRDefault="00440475">
      <w:r>
        <w:separator/>
      </w:r>
    </w:p>
  </w:footnote>
  <w:footnote w:type="continuationSeparator" w:id="0">
    <w:p w14:paraId="2016D14C" w14:textId="77777777" w:rsidR="00440475" w:rsidRDefault="00440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9638"/>
    </w:tblGrid>
    <w:tr w:rsidR="00254B6B" w14:paraId="67952B1A" w14:textId="77777777" w:rsidTr="00A83628">
      <w:tc>
        <w:tcPr>
          <w:tcW w:w="10420" w:type="dxa"/>
          <w:tcBorders>
            <w:bottom w:val="single" w:sz="4" w:space="0" w:color="auto"/>
          </w:tcBorders>
          <w:shd w:val="clear" w:color="auto" w:fill="auto"/>
        </w:tcPr>
        <w:p w14:paraId="6CF5EB48" w14:textId="77777777" w:rsidR="00254B6B" w:rsidRDefault="00A95CBB" w:rsidP="00A83628">
          <w:pPr>
            <w:pStyle w:val="Header"/>
            <w:jc w:val="right"/>
          </w:pPr>
          <w:r>
            <w:fldChar w:fldCharType="begin"/>
          </w:r>
          <w:r>
            <w:instrText xml:space="preserve"> DOCPROPERTY  Title  \* MERGEFORMAT </w:instrText>
          </w:r>
          <w:r>
            <w:fldChar w:fldCharType="separate"/>
          </w:r>
          <w:r w:rsidR="009F48AF">
            <w:t>Title of Report</w:t>
          </w:r>
          <w:r>
            <w:fldChar w:fldCharType="end"/>
          </w:r>
        </w:p>
        <w:p w14:paraId="3150107C" w14:textId="77777777" w:rsidR="00254B6B" w:rsidRDefault="00440475" w:rsidP="00A83628">
          <w:pPr>
            <w:pStyle w:val="Header"/>
            <w:jc w:val="right"/>
          </w:pPr>
          <w:r>
            <w:fldChar w:fldCharType="begin"/>
          </w:r>
          <w:r>
            <w:instrText xml:space="preserve"> DOCPROPERTY  Classification  \* MERGEFORMAT </w:instrText>
          </w:r>
          <w:r>
            <w:fldChar w:fldCharType="separate"/>
          </w:r>
          <w:r w:rsidR="009F48AF">
            <w:t>Unclassified</w:t>
          </w:r>
          <w:r>
            <w:fldChar w:fldCharType="end"/>
          </w:r>
        </w:p>
      </w:tc>
    </w:tr>
  </w:tbl>
  <w:p w14:paraId="60A37E47" w14:textId="77777777" w:rsidR="00254B6B" w:rsidRDefault="00254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9638"/>
    </w:tblGrid>
    <w:tr w:rsidR="00254B6B" w14:paraId="5F7BA308" w14:textId="77777777" w:rsidTr="00A83628">
      <w:tc>
        <w:tcPr>
          <w:tcW w:w="5000" w:type="pct"/>
          <w:tcBorders>
            <w:bottom w:val="single" w:sz="4" w:space="0" w:color="auto"/>
          </w:tcBorders>
          <w:shd w:val="clear" w:color="auto" w:fill="auto"/>
        </w:tcPr>
        <w:p w14:paraId="0AD926C2" w14:textId="32346CFD" w:rsidR="00254B6B" w:rsidRDefault="00254B6B" w:rsidP="00A83628">
          <w:pPr>
            <w:pStyle w:val="Header"/>
            <w:jc w:val="right"/>
          </w:pPr>
        </w:p>
        <w:p w14:paraId="47B0AA22" w14:textId="2045EB5F" w:rsidR="00254B6B" w:rsidRDefault="00254B6B" w:rsidP="00A83628">
          <w:pPr>
            <w:pStyle w:val="Header"/>
            <w:jc w:val="right"/>
          </w:pPr>
        </w:p>
      </w:tc>
    </w:tr>
  </w:tbl>
  <w:p w14:paraId="252A4B17" w14:textId="77777777" w:rsidR="00254B6B" w:rsidRDefault="00254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503337"/>
    <w:multiLevelType w:val="hybridMultilevel"/>
    <w:tmpl w:val="C896C5EC"/>
    <w:lvl w:ilvl="0" w:tplc="1186A440">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AF"/>
    <w:rsid w:val="000308B5"/>
    <w:rsid w:val="000953AA"/>
    <w:rsid w:val="000A002B"/>
    <w:rsid w:val="000E09CE"/>
    <w:rsid w:val="000E30A3"/>
    <w:rsid w:val="000F5D1D"/>
    <w:rsid w:val="00102067"/>
    <w:rsid w:val="00115621"/>
    <w:rsid w:val="00140B6D"/>
    <w:rsid w:val="00177D00"/>
    <w:rsid w:val="00184F60"/>
    <w:rsid w:val="00186C2F"/>
    <w:rsid w:val="00243A19"/>
    <w:rsid w:val="00251B09"/>
    <w:rsid w:val="00254B6B"/>
    <w:rsid w:val="00280C51"/>
    <w:rsid w:val="002914BA"/>
    <w:rsid w:val="00306CEA"/>
    <w:rsid w:val="003173B6"/>
    <w:rsid w:val="00325834"/>
    <w:rsid w:val="00394391"/>
    <w:rsid w:val="003965EC"/>
    <w:rsid w:val="003A19F2"/>
    <w:rsid w:val="003C1DCE"/>
    <w:rsid w:val="003C72BD"/>
    <w:rsid w:val="00405B27"/>
    <w:rsid w:val="004220CA"/>
    <w:rsid w:val="00440475"/>
    <w:rsid w:val="0045713B"/>
    <w:rsid w:val="004944AC"/>
    <w:rsid w:val="004C6669"/>
    <w:rsid w:val="00510EE4"/>
    <w:rsid w:val="005527D1"/>
    <w:rsid w:val="00581CE6"/>
    <w:rsid w:val="005875D8"/>
    <w:rsid w:val="005B35F9"/>
    <w:rsid w:val="005E57E1"/>
    <w:rsid w:val="005E770D"/>
    <w:rsid w:val="006216E7"/>
    <w:rsid w:val="006B3961"/>
    <w:rsid w:val="007272D8"/>
    <w:rsid w:val="007274A3"/>
    <w:rsid w:val="00776730"/>
    <w:rsid w:val="007D76A8"/>
    <w:rsid w:val="007E3A57"/>
    <w:rsid w:val="008104CC"/>
    <w:rsid w:val="008465DD"/>
    <w:rsid w:val="00851B2C"/>
    <w:rsid w:val="008944DF"/>
    <w:rsid w:val="0089515B"/>
    <w:rsid w:val="008B5E4C"/>
    <w:rsid w:val="008C3E5D"/>
    <w:rsid w:val="008F3A40"/>
    <w:rsid w:val="00957455"/>
    <w:rsid w:val="009669F8"/>
    <w:rsid w:val="00981476"/>
    <w:rsid w:val="009A667A"/>
    <w:rsid w:val="009B5B6C"/>
    <w:rsid w:val="009C08BA"/>
    <w:rsid w:val="009F48AF"/>
    <w:rsid w:val="009F7643"/>
    <w:rsid w:val="00A00653"/>
    <w:rsid w:val="00A147C5"/>
    <w:rsid w:val="00A729EB"/>
    <w:rsid w:val="00A81202"/>
    <w:rsid w:val="00A83544"/>
    <w:rsid w:val="00A83628"/>
    <w:rsid w:val="00A849BC"/>
    <w:rsid w:val="00A915DB"/>
    <w:rsid w:val="00A95CBB"/>
    <w:rsid w:val="00AA3235"/>
    <w:rsid w:val="00AC01CE"/>
    <w:rsid w:val="00AC687D"/>
    <w:rsid w:val="00B12A14"/>
    <w:rsid w:val="00B3106F"/>
    <w:rsid w:val="00B3570F"/>
    <w:rsid w:val="00B4447B"/>
    <w:rsid w:val="00B75809"/>
    <w:rsid w:val="00B84ECD"/>
    <w:rsid w:val="00B9188B"/>
    <w:rsid w:val="00BC0501"/>
    <w:rsid w:val="00C25B63"/>
    <w:rsid w:val="00C80682"/>
    <w:rsid w:val="00CE352D"/>
    <w:rsid w:val="00D10DFF"/>
    <w:rsid w:val="00D13EA9"/>
    <w:rsid w:val="00D41A45"/>
    <w:rsid w:val="00D7734C"/>
    <w:rsid w:val="00DC57DD"/>
    <w:rsid w:val="00DD7172"/>
    <w:rsid w:val="00DE17B1"/>
    <w:rsid w:val="00DF4C06"/>
    <w:rsid w:val="00DF657D"/>
    <w:rsid w:val="00E53FDB"/>
    <w:rsid w:val="00E57C1F"/>
    <w:rsid w:val="00E90DAE"/>
    <w:rsid w:val="00EF5800"/>
    <w:rsid w:val="00F77B66"/>
    <w:rsid w:val="00FC19B4"/>
    <w:rsid w:val="00FD2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F313E"/>
  <w15:docId w15:val="{13FEF1F7-4E72-42C8-B6B4-C0F9456A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EF5800"/>
    <w:pPr>
      <w:keepNext/>
      <w:numPr>
        <w:numId w:val="11"/>
      </w:numPr>
      <w:spacing w:before="240" w:after="60"/>
      <w:outlineLvl w:val="0"/>
    </w:pPr>
    <w:rPr>
      <w:b/>
      <w:bCs/>
      <w:kern w:val="32"/>
      <w:sz w:val="32"/>
      <w:szCs w:val="32"/>
    </w:rPr>
  </w:style>
  <w:style w:type="paragraph" w:styleId="Heading2">
    <w:name w:val="heading 2"/>
    <w:basedOn w:val="Normal"/>
    <w:next w:val="Normal"/>
    <w:qFormat/>
    <w:rsid w:val="00EF5800"/>
    <w:pPr>
      <w:keepNext/>
      <w:numPr>
        <w:ilvl w:val="1"/>
        <w:numId w:val="11"/>
      </w:numPr>
      <w:spacing w:before="240" w:after="60"/>
      <w:outlineLvl w:val="1"/>
    </w:pPr>
    <w:rPr>
      <w:b/>
      <w:bCs/>
      <w:iCs/>
      <w:sz w:val="28"/>
      <w:szCs w:val="28"/>
    </w:rPr>
  </w:style>
  <w:style w:type="paragraph" w:styleId="Heading3">
    <w:name w:val="heading 3"/>
    <w:basedOn w:val="Normal"/>
    <w:next w:val="Normal"/>
    <w:qFormat/>
    <w:rsid w:val="00EF5800"/>
    <w:pPr>
      <w:keepNext/>
      <w:numPr>
        <w:ilvl w:val="2"/>
        <w:numId w:val="11"/>
      </w:numPr>
      <w:spacing w:before="240" w:after="60"/>
      <w:outlineLvl w:val="2"/>
    </w:pPr>
    <w:rPr>
      <w:b/>
      <w:bCs/>
      <w:sz w:val="26"/>
      <w:szCs w:val="26"/>
    </w:rPr>
  </w:style>
  <w:style w:type="paragraph" w:styleId="Heading4">
    <w:name w:val="heading 4"/>
    <w:basedOn w:val="Normal"/>
    <w:next w:val="Normal"/>
    <w:qFormat/>
    <w:rsid w:val="00EF5800"/>
    <w:pPr>
      <w:keepNext/>
      <w:numPr>
        <w:ilvl w:val="3"/>
        <w:numId w:val="11"/>
      </w:numPr>
      <w:spacing w:before="240" w:after="60"/>
      <w:outlineLvl w:val="3"/>
    </w:pPr>
    <w:rPr>
      <w:b/>
      <w:bCs/>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ku\Documents\RMIT\Report%20Template\Report-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Report-Cover</Template>
  <TotalTime>111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Rinku</dc:creator>
  <cp:keywords/>
  <dc:description/>
  <cp:lastModifiedBy>Arion Evans</cp:lastModifiedBy>
  <cp:revision>32</cp:revision>
  <dcterms:created xsi:type="dcterms:W3CDTF">2019-04-29T07:06:00Z</dcterms:created>
  <dcterms:modified xsi:type="dcterms:W3CDTF">2019-04-29T09:11:00Z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ies>
</file>